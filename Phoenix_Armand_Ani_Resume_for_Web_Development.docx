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Objective:"/>
        <w:tag w:val="Objective:"/>
        <w:id w:val="-1471434502"/>
        <w:placeholder>
          <w:docPart w:val="363E9AE6268E4B8DB19F7593F99B94A8"/>
        </w:placeholder>
        <w:temporary/>
        <w:showingPlcHdr/>
      </w:sdtPr>
      <w:sdtContent>
        <w:p w14:paraId="5EE1AA12" w14:textId="77777777" w:rsidR="000B4AD8" w:rsidRDefault="000B4AD8" w:rsidP="000B4AD8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auto"/>
              <w:szCs w:val="22"/>
            </w:rPr>
          </w:pPr>
          <w:r w:rsidRPr="009A3F06">
            <w:t>Objective</w:t>
          </w:r>
        </w:p>
      </w:sdtContent>
    </w:sdt>
    <w:p w14:paraId="124654D3" w14:textId="0CB047D8" w:rsidR="000B4AD8" w:rsidRDefault="00231D03" w:rsidP="000B4AD8">
      <w:r>
        <w:t xml:space="preserve">To gain employment as a junior software developer. </w:t>
      </w:r>
    </w:p>
    <w:p w14:paraId="2F30E5CA" w14:textId="77777777" w:rsidR="008453B9" w:rsidRDefault="008453B9" w:rsidP="00BD5277"/>
    <w:sdt>
      <w:sdtPr>
        <w:alias w:val="Skills and abilities:"/>
        <w:tag w:val="Skills and abilities:"/>
        <w:id w:val="-1758198345"/>
        <w:placeholder>
          <w:docPart w:val="0C0B90F0EB494F84A5E771C1B3BFEEED"/>
        </w:placeholder>
        <w:temporary/>
        <w:showingPlcHdr/>
      </w:sdtPr>
      <w:sdtContent>
        <w:p w14:paraId="01EC46A3" w14:textId="77777777" w:rsidR="000B4AD8" w:rsidRDefault="000B4AD8" w:rsidP="000B4AD8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auto"/>
              <w:szCs w:val="22"/>
            </w:rPr>
          </w:pPr>
          <w:r w:rsidRPr="009A3F06">
            <w:t>Skills &amp; Abilities</w:t>
          </w:r>
        </w:p>
      </w:sdtContent>
    </w:sdt>
    <w:p w14:paraId="605E7CEE" w14:textId="77777777" w:rsidR="00910913" w:rsidRDefault="00910913" w:rsidP="00910913">
      <w:pPr>
        <w:pStyle w:val="ListParagraph"/>
        <w:numPr>
          <w:ilvl w:val="0"/>
          <w:numId w:val="12"/>
        </w:numPr>
      </w:pPr>
      <w:r>
        <w:t xml:space="preserve">Completed Ontario Secondary School Diploma (OSSD) </w:t>
      </w:r>
      <w:proofErr w:type="gramStart"/>
      <w:r>
        <w:t>on</w:t>
      </w:r>
      <w:proofErr w:type="gramEnd"/>
      <w:r>
        <w:t xml:space="preserve"> July 2020.</w:t>
      </w:r>
    </w:p>
    <w:p w14:paraId="23EBACA1" w14:textId="77777777" w:rsidR="00910913" w:rsidRDefault="00161942" w:rsidP="00910913">
      <w:pPr>
        <w:pStyle w:val="ListParagraph"/>
        <w:numPr>
          <w:ilvl w:val="0"/>
          <w:numId w:val="12"/>
        </w:numPr>
      </w:pPr>
      <w:r>
        <w:t xml:space="preserve">Graduated with </w:t>
      </w:r>
      <w:proofErr w:type="spellStart"/>
      <w:r>
        <w:t>Honours</w:t>
      </w:r>
      <w:proofErr w:type="spellEnd"/>
      <w:r>
        <w:t>, with electives in Computer Engineering, Computer Scie</w:t>
      </w:r>
      <w:r w:rsidR="00F6102C">
        <w:t xml:space="preserve">nce and Information Technology. </w:t>
      </w:r>
    </w:p>
    <w:p w14:paraId="234A51C4" w14:textId="0C909B60" w:rsidR="00910913" w:rsidRDefault="00910913" w:rsidP="00910913">
      <w:pPr>
        <w:pStyle w:val="ListParagraph"/>
        <w:numPr>
          <w:ilvl w:val="0"/>
          <w:numId w:val="12"/>
        </w:numPr>
      </w:pPr>
      <w:r>
        <w:t>Utilization of various editing software, troubleshooting and hardware configuration.</w:t>
      </w:r>
    </w:p>
    <w:p w14:paraId="382625F1" w14:textId="74B7E2E4" w:rsidR="00231D03" w:rsidRDefault="00231D03" w:rsidP="00231D03">
      <w:pPr>
        <w:pStyle w:val="ListParagraph"/>
        <w:numPr>
          <w:ilvl w:val="0"/>
          <w:numId w:val="12"/>
        </w:numPr>
      </w:pPr>
      <w:r>
        <w:t>Utilization of different tools in Web Development and Mobile Development.</w:t>
      </w:r>
    </w:p>
    <w:sdt>
      <w:sdtPr>
        <w:alias w:val="Experience:"/>
        <w:tag w:val="Experience:"/>
        <w:id w:val="899876606"/>
        <w:placeholder>
          <w:docPart w:val="708FA40FA0A34AE3BE5CD1F1F1801CC7"/>
        </w:placeholder>
        <w:temporary/>
        <w:showingPlcHdr/>
      </w:sdtPr>
      <w:sdtContent>
        <w:p w14:paraId="752F854C" w14:textId="77777777" w:rsidR="000B4AD8" w:rsidRDefault="000B4AD8" w:rsidP="000B4AD8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auto"/>
              <w:szCs w:val="22"/>
            </w:rPr>
          </w:pPr>
          <w:r w:rsidRPr="009A3F06">
            <w:t>Experience</w:t>
          </w:r>
        </w:p>
      </w:sdtContent>
    </w:sdt>
    <w:tbl>
      <w:tblPr>
        <w:tblStyle w:val="GridTable1Light-Accent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 to add Experience details"/>
      </w:tblPr>
      <w:tblGrid>
        <w:gridCol w:w="8839"/>
        <w:gridCol w:w="1961"/>
      </w:tblGrid>
      <w:tr w:rsidR="000B4AD8" w:rsidRPr="009A3F06" w14:paraId="484F0331" w14:textId="77777777" w:rsidTr="00BD5277">
        <w:tc>
          <w:tcPr>
            <w:tcW w:w="8839" w:type="dxa"/>
            <w:tcMar>
              <w:left w:w="0" w:type="dxa"/>
              <w:right w:w="0" w:type="dxa"/>
            </w:tcMar>
          </w:tcPr>
          <w:p w14:paraId="3D48EABF" w14:textId="6293CF51" w:rsidR="00F073D5" w:rsidRDefault="00F073D5" w:rsidP="002A1891">
            <w:pPr>
              <w:pStyle w:val="Heading2"/>
            </w:pPr>
            <w:r>
              <w:t>George Brown College</w:t>
            </w:r>
          </w:p>
          <w:p w14:paraId="5B852F70" w14:textId="7849856C" w:rsidR="00F073D5" w:rsidRDefault="00F073D5" w:rsidP="00F073D5">
            <w:pPr>
              <w:pStyle w:val="Heading2"/>
              <w:numPr>
                <w:ilvl w:val="0"/>
                <w:numId w:val="1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Proficient in </w:t>
            </w:r>
            <w:r w:rsidRPr="00F073D5">
              <w:rPr>
                <w:b w:val="0"/>
                <w:bCs/>
              </w:rPr>
              <w:t>Web development using HTML and CSS.</w:t>
            </w:r>
          </w:p>
          <w:p w14:paraId="77415A4A" w14:textId="5359DC35" w:rsidR="00F073D5" w:rsidRDefault="00F073D5" w:rsidP="00F073D5">
            <w:pPr>
              <w:pStyle w:val="Heading2"/>
              <w:numPr>
                <w:ilvl w:val="0"/>
                <w:numId w:val="1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Has understanding with Java</w:t>
            </w:r>
            <w:r w:rsidR="00CF1317">
              <w:rPr>
                <w:b w:val="0"/>
                <w:bCs/>
              </w:rPr>
              <w:t>S</w:t>
            </w:r>
            <w:r>
              <w:rPr>
                <w:b w:val="0"/>
                <w:bCs/>
              </w:rPr>
              <w:t>cript and C#.</w:t>
            </w:r>
          </w:p>
          <w:p w14:paraId="3961CA93" w14:textId="304B594D" w:rsidR="00CD3108" w:rsidRDefault="00CD3108" w:rsidP="00F073D5">
            <w:pPr>
              <w:pStyle w:val="Heading2"/>
              <w:numPr>
                <w:ilvl w:val="0"/>
                <w:numId w:val="1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Proficient in several programming languages such as Python, Java, PHP and ASP.</w:t>
            </w:r>
          </w:p>
          <w:p w14:paraId="55ADA601" w14:textId="4AF9DE8C" w:rsidR="00231D03" w:rsidRDefault="00231D03" w:rsidP="00F073D5">
            <w:pPr>
              <w:pStyle w:val="Heading2"/>
              <w:numPr>
                <w:ilvl w:val="0"/>
                <w:numId w:val="1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Proficient with Web Development tools such as React, Node.js, frameworks.</w:t>
            </w:r>
          </w:p>
          <w:p w14:paraId="6EDB753A" w14:textId="6B3F88F8" w:rsidR="00231D03" w:rsidRPr="00F073D5" w:rsidRDefault="00231D03" w:rsidP="00F073D5">
            <w:pPr>
              <w:pStyle w:val="Heading2"/>
              <w:numPr>
                <w:ilvl w:val="0"/>
                <w:numId w:val="1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Proficient with Mobile Development tools such as Android Studio, React Native and </w:t>
            </w:r>
            <w:proofErr w:type="spellStart"/>
            <w:r>
              <w:rPr>
                <w:b w:val="0"/>
                <w:bCs/>
              </w:rPr>
              <w:t>SwiftUI</w:t>
            </w:r>
            <w:proofErr w:type="spellEnd"/>
            <w:r>
              <w:rPr>
                <w:b w:val="0"/>
                <w:bCs/>
              </w:rPr>
              <w:t>/Storyboard</w:t>
            </w:r>
          </w:p>
          <w:p w14:paraId="3B199E2F" w14:textId="050F76B0" w:rsidR="000B4AD8" w:rsidRPr="00780228" w:rsidRDefault="0098618A" w:rsidP="002A1891">
            <w:pPr>
              <w:pStyle w:val="Heading2"/>
              <w:rPr>
                <w:rStyle w:val="Heading2Char"/>
              </w:rPr>
            </w:pPr>
            <w:r>
              <w:t>Ontario Secondary School Certificate (OSSD)</w:t>
            </w:r>
            <w:r w:rsidR="000B4AD8" w:rsidRPr="00780228">
              <w:rPr>
                <w:rStyle w:val="Heading2Char"/>
              </w:rPr>
              <w:t xml:space="preserve">, </w:t>
            </w:r>
            <w:r w:rsidR="00161942">
              <w:rPr>
                <w:rStyle w:val="Heading2Char"/>
              </w:rPr>
              <w:t>Jean Vanier Catholic Secondary School</w:t>
            </w:r>
          </w:p>
          <w:p w14:paraId="60D6485D" w14:textId="725CF1DA" w:rsidR="000B4AD8" w:rsidRDefault="00161942" w:rsidP="00161942">
            <w:pPr>
              <w:pStyle w:val="ListParagraph"/>
              <w:numPr>
                <w:ilvl w:val="0"/>
                <w:numId w:val="11"/>
              </w:numPr>
            </w:pPr>
            <w:r>
              <w:t>Graphic design of websites</w:t>
            </w:r>
            <w:r w:rsidR="00F073D5">
              <w:t xml:space="preserve"> (WIX)</w:t>
            </w:r>
            <w:r>
              <w:t>, posters, motion graphics using Adobe Creative software using Photoshop, After Effects and Illustrator.</w:t>
            </w:r>
          </w:p>
          <w:p w14:paraId="17A30914" w14:textId="77777777" w:rsidR="00161942" w:rsidRDefault="00161942" w:rsidP="00161942">
            <w:pPr>
              <w:pStyle w:val="ListParagraph"/>
              <w:numPr>
                <w:ilvl w:val="0"/>
                <w:numId w:val="11"/>
              </w:numPr>
            </w:pPr>
            <w:r>
              <w:t>Create programs through</w:t>
            </w:r>
            <w:r w:rsidR="0098618A">
              <w:t xml:space="preserve"> coding using Turing and Python </w:t>
            </w:r>
          </w:p>
          <w:p w14:paraId="64A01051" w14:textId="77777777" w:rsidR="00161942" w:rsidRPr="009A3F06" w:rsidRDefault="00161942" w:rsidP="00161942">
            <w:pPr>
              <w:pStyle w:val="ListParagraph"/>
              <w:numPr>
                <w:ilvl w:val="0"/>
                <w:numId w:val="11"/>
              </w:numPr>
            </w:pPr>
            <w:r>
              <w:t>Proficient in communicating with team members, leading projects and ensuring projects are delivered on time.</w:t>
            </w:r>
          </w:p>
        </w:tc>
        <w:tc>
          <w:tcPr>
            <w:tcW w:w="1961" w:type="dxa"/>
          </w:tcPr>
          <w:p w14:paraId="6BA0931E" w14:textId="50CAC17A" w:rsidR="00F073D5" w:rsidRDefault="00F073D5" w:rsidP="00161942">
            <w:pPr>
              <w:pStyle w:val="Heading2"/>
            </w:pPr>
            <w:r>
              <w:t>January 2021- Current</w:t>
            </w:r>
          </w:p>
          <w:p w14:paraId="42D21159" w14:textId="77777777" w:rsidR="00F073D5" w:rsidRDefault="00F073D5" w:rsidP="00161942">
            <w:pPr>
              <w:pStyle w:val="Heading2"/>
            </w:pPr>
          </w:p>
          <w:p w14:paraId="01DA4ABE" w14:textId="77777777" w:rsidR="00231D03" w:rsidRDefault="00231D03" w:rsidP="00161942">
            <w:pPr>
              <w:pStyle w:val="Heading2"/>
            </w:pPr>
          </w:p>
          <w:p w14:paraId="667B2F01" w14:textId="77777777" w:rsidR="00231D03" w:rsidRDefault="00231D03" w:rsidP="00161942">
            <w:pPr>
              <w:pStyle w:val="Heading2"/>
            </w:pPr>
          </w:p>
          <w:p w14:paraId="5771D577" w14:textId="77777777" w:rsidR="00231D03" w:rsidRDefault="00231D03" w:rsidP="00161942">
            <w:pPr>
              <w:pStyle w:val="Heading2"/>
            </w:pPr>
          </w:p>
          <w:p w14:paraId="226B61B8" w14:textId="77777777" w:rsidR="00231D03" w:rsidRDefault="00231D03" w:rsidP="00161942">
            <w:pPr>
              <w:pStyle w:val="Heading2"/>
            </w:pPr>
          </w:p>
          <w:p w14:paraId="6B9EDB46" w14:textId="45171AC9" w:rsidR="000B4AD8" w:rsidRPr="009A3F06" w:rsidRDefault="00161942" w:rsidP="00161942">
            <w:pPr>
              <w:pStyle w:val="Heading2"/>
            </w:pPr>
            <w:r>
              <w:t>September 2019 –June 2020</w:t>
            </w:r>
          </w:p>
        </w:tc>
      </w:tr>
      <w:tr w:rsidR="000B4AD8" w:rsidRPr="009A3F06" w14:paraId="79AFD889" w14:textId="77777777" w:rsidTr="00BD5277">
        <w:tc>
          <w:tcPr>
            <w:tcW w:w="8839" w:type="dxa"/>
            <w:tcMar>
              <w:top w:w="144" w:type="dxa"/>
              <w:left w:w="0" w:type="dxa"/>
              <w:right w:w="0" w:type="dxa"/>
            </w:tcMar>
          </w:tcPr>
          <w:p w14:paraId="1A3A44E5" w14:textId="77777777" w:rsidR="000B4AD8" w:rsidRPr="00E26B8E" w:rsidRDefault="0098618A" w:rsidP="002A1891">
            <w:pPr>
              <w:pStyle w:val="Heading2"/>
              <w:rPr>
                <w:rStyle w:val="Heading2Char"/>
                <w:szCs w:val="22"/>
              </w:rPr>
            </w:pPr>
            <w:r w:rsidRPr="00E26B8E">
              <w:rPr>
                <w:szCs w:val="22"/>
              </w:rPr>
              <w:t>Secondary School</w:t>
            </w:r>
            <w:r w:rsidR="000B4AD8" w:rsidRPr="00E26B8E">
              <w:rPr>
                <w:rStyle w:val="Heading2Char"/>
                <w:szCs w:val="22"/>
              </w:rPr>
              <w:t xml:space="preserve">, </w:t>
            </w:r>
            <w:r w:rsidR="00161942" w:rsidRPr="00E26B8E">
              <w:rPr>
                <w:rStyle w:val="Heading2Char"/>
                <w:szCs w:val="22"/>
              </w:rPr>
              <w:t>David and Mary Thomson Collegiate Institute</w:t>
            </w:r>
          </w:p>
          <w:p w14:paraId="4871D3B7" w14:textId="77777777" w:rsidR="000B4AD8" w:rsidRPr="00E26B8E" w:rsidRDefault="00161942" w:rsidP="00161942">
            <w:pPr>
              <w:pStyle w:val="ListParagraph"/>
              <w:numPr>
                <w:ilvl w:val="0"/>
                <w:numId w:val="11"/>
              </w:numPr>
            </w:pPr>
            <w:r w:rsidRPr="00E26B8E">
              <w:rPr>
                <w:rFonts w:asciiTheme="majorHAnsi" w:eastAsiaTheme="majorEastAsia" w:hAnsiTheme="majorHAnsi" w:cstheme="majorBidi"/>
              </w:rPr>
              <w:t>Enhanced skills in repairing computers by dismantling and building hardware and identifying components.</w:t>
            </w:r>
          </w:p>
          <w:p w14:paraId="51D3FB1B" w14:textId="77777777" w:rsidR="00161942" w:rsidRPr="00E26B8E" w:rsidRDefault="0098618A" w:rsidP="00161942">
            <w:pPr>
              <w:pStyle w:val="ListParagraph"/>
              <w:numPr>
                <w:ilvl w:val="0"/>
                <w:numId w:val="11"/>
              </w:numPr>
            </w:pPr>
            <w:r w:rsidRPr="00E26B8E">
              <w:rPr>
                <w:rFonts w:asciiTheme="majorHAnsi" w:eastAsiaTheme="majorEastAsia" w:hAnsiTheme="majorHAnsi" w:cstheme="majorBidi"/>
              </w:rPr>
              <w:t>Building of Ethernet cables (CAT 6) typologies of different connections.</w:t>
            </w:r>
          </w:p>
          <w:p w14:paraId="4C551CAA" w14:textId="77777777" w:rsidR="0098618A" w:rsidRPr="00E26B8E" w:rsidRDefault="0098618A" w:rsidP="00161942">
            <w:pPr>
              <w:pStyle w:val="ListParagraph"/>
              <w:numPr>
                <w:ilvl w:val="0"/>
                <w:numId w:val="11"/>
              </w:numPr>
            </w:pPr>
            <w:r w:rsidRPr="00E26B8E">
              <w:rPr>
                <w:rFonts w:asciiTheme="majorHAnsi" w:eastAsiaTheme="majorEastAsia" w:hAnsiTheme="majorHAnsi" w:cstheme="majorBidi"/>
              </w:rPr>
              <w:t xml:space="preserve">Troubles shoot hardware </w:t>
            </w:r>
            <w:proofErr w:type="gramStart"/>
            <w:r w:rsidRPr="00E26B8E">
              <w:rPr>
                <w:rFonts w:asciiTheme="majorHAnsi" w:eastAsiaTheme="majorEastAsia" w:hAnsiTheme="majorHAnsi" w:cstheme="majorBidi"/>
              </w:rPr>
              <w:t>configurations</w:t>
            </w:r>
            <w:proofErr w:type="gramEnd"/>
          </w:p>
          <w:p w14:paraId="78398823" w14:textId="77777777" w:rsidR="0098618A" w:rsidRPr="009A3F06" w:rsidRDefault="0098618A" w:rsidP="00161942">
            <w:pPr>
              <w:pStyle w:val="ListParagraph"/>
              <w:numPr>
                <w:ilvl w:val="0"/>
                <w:numId w:val="11"/>
              </w:numPr>
            </w:pPr>
            <w:r w:rsidRPr="00E26B8E">
              <w:rPr>
                <w:rFonts w:asciiTheme="majorHAnsi" w:eastAsiaTheme="majorEastAsia" w:hAnsiTheme="majorHAnsi" w:cstheme="majorBidi"/>
              </w:rPr>
              <w:t>Introduction on Computer programming using HTML5, Turing and Python</w:t>
            </w:r>
            <w:r>
              <w:rPr>
                <w:rFonts w:asciiTheme="majorHAnsi" w:eastAsiaTheme="majorEastAsia" w:hAnsiTheme="majorHAnsi" w:cstheme="majorBidi"/>
                <w:sz w:val="24"/>
                <w:szCs w:val="26"/>
              </w:rPr>
              <w:t>.</w:t>
            </w:r>
          </w:p>
        </w:tc>
        <w:tc>
          <w:tcPr>
            <w:tcW w:w="1961" w:type="dxa"/>
            <w:tcMar>
              <w:top w:w="144" w:type="dxa"/>
            </w:tcMar>
          </w:tcPr>
          <w:p w14:paraId="52289383" w14:textId="77777777" w:rsidR="000B4AD8" w:rsidRPr="009A3F06" w:rsidRDefault="00161942" w:rsidP="00161942">
            <w:pPr>
              <w:pStyle w:val="Heading2"/>
            </w:pPr>
            <w:r>
              <w:t>September 2018 –June 2019</w:t>
            </w:r>
          </w:p>
        </w:tc>
      </w:tr>
    </w:tbl>
    <w:sdt>
      <w:sdtPr>
        <w:alias w:val="Education:"/>
        <w:tag w:val="Education:"/>
        <w:id w:val="989682148"/>
        <w:placeholder>
          <w:docPart w:val="00FE4C3D15EA4C019A1385914B4DB2A7"/>
        </w:placeholder>
        <w:temporary/>
        <w:showingPlcHdr/>
      </w:sdtPr>
      <w:sdtContent>
        <w:p w14:paraId="6A12F8B4" w14:textId="77777777" w:rsidR="000B4AD8" w:rsidRDefault="000B4AD8" w:rsidP="000B4AD8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auto"/>
              <w:szCs w:val="22"/>
            </w:rPr>
          </w:pPr>
          <w:r w:rsidRPr="009A3F06">
            <w:t>Education</w:t>
          </w:r>
        </w:p>
      </w:sdtContent>
    </w:sdt>
    <w:tbl>
      <w:tblPr>
        <w:tblStyle w:val="GridTable1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 to add Education details"/>
      </w:tblPr>
      <w:tblGrid>
        <w:gridCol w:w="8839"/>
        <w:gridCol w:w="1961"/>
      </w:tblGrid>
      <w:tr w:rsidR="000B4AD8" w:rsidRPr="009A3F06" w14:paraId="36213D57" w14:textId="77777777" w:rsidTr="00BD5277">
        <w:tc>
          <w:tcPr>
            <w:tcW w:w="8839" w:type="dxa"/>
          </w:tcPr>
          <w:p w14:paraId="74DBF1D2" w14:textId="77777777" w:rsidR="00910913" w:rsidRDefault="0098618A" w:rsidP="0098618A">
            <w:r>
              <w:rPr>
                <w:rStyle w:val="Strong"/>
              </w:rPr>
              <w:t>Senior High School</w:t>
            </w:r>
            <w:r w:rsidR="000B4AD8" w:rsidRPr="009A3F06">
              <w:t xml:space="preserve">, </w:t>
            </w:r>
            <w:r>
              <w:t>Philippines</w:t>
            </w:r>
            <w:r w:rsidR="000B4AD8" w:rsidRPr="009A3F06">
              <w:t xml:space="preserve">, </w:t>
            </w:r>
            <w:r>
              <w:t xml:space="preserve">Faith Christian School </w:t>
            </w:r>
          </w:p>
          <w:p w14:paraId="34D8FCBA" w14:textId="77777777" w:rsidR="000B4AD8" w:rsidRPr="009A3F06" w:rsidRDefault="0098618A" w:rsidP="00910913">
            <w:pPr>
              <w:pStyle w:val="ListParagraph"/>
              <w:numPr>
                <w:ilvl w:val="0"/>
                <w:numId w:val="11"/>
              </w:numPr>
            </w:pPr>
            <w:r>
              <w:t>Science Technology Engineering and Mathematics (STEM)</w:t>
            </w:r>
          </w:p>
        </w:tc>
        <w:tc>
          <w:tcPr>
            <w:tcW w:w="1961" w:type="dxa"/>
          </w:tcPr>
          <w:p w14:paraId="036433BB" w14:textId="77777777" w:rsidR="000B4AD8" w:rsidRPr="009A3F06" w:rsidRDefault="0098618A" w:rsidP="0098618A">
            <w:pPr>
              <w:pStyle w:val="Heading2"/>
            </w:pPr>
            <w:r>
              <w:t>June 2017 –April 2018</w:t>
            </w:r>
          </w:p>
        </w:tc>
      </w:tr>
      <w:tr w:rsidR="000B4AD8" w:rsidRPr="009A3F06" w14:paraId="5A77AD56" w14:textId="77777777" w:rsidTr="00BD5277">
        <w:tc>
          <w:tcPr>
            <w:tcW w:w="8839" w:type="dxa"/>
          </w:tcPr>
          <w:p w14:paraId="343AF31F" w14:textId="77777777" w:rsidR="000B4AD8" w:rsidRPr="009A3F06" w:rsidRDefault="0098618A" w:rsidP="0098618A">
            <w:r>
              <w:rPr>
                <w:rStyle w:val="Strong"/>
              </w:rPr>
              <w:t>Elementary to Junior High School</w:t>
            </w:r>
            <w:r w:rsidR="000B4AD8" w:rsidRPr="009A3F06">
              <w:t xml:space="preserve">, </w:t>
            </w:r>
            <w:r>
              <w:t>Philippines</w:t>
            </w:r>
            <w:r w:rsidR="000B4AD8" w:rsidRPr="009A3F06">
              <w:t xml:space="preserve">, </w:t>
            </w:r>
            <w:r>
              <w:t>Faith Christian School</w:t>
            </w:r>
          </w:p>
        </w:tc>
        <w:tc>
          <w:tcPr>
            <w:tcW w:w="1961" w:type="dxa"/>
          </w:tcPr>
          <w:p w14:paraId="548DAECC" w14:textId="77777777" w:rsidR="000B4AD8" w:rsidRPr="009A3F06" w:rsidRDefault="0098618A" w:rsidP="0098618A">
            <w:pPr>
              <w:pStyle w:val="Heading2"/>
            </w:pPr>
            <w:r>
              <w:t>June 2008</w:t>
            </w:r>
            <w:r w:rsidR="000B4AD8" w:rsidRPr="009A3F06">
              <w:t>-</w:t>
            </w:r>
            <w:r>
              <w:t xml:space="preserve"> April 2017</w:t>
            </w:r>
          </w:p>
        </w:tc>
      </w:tr>
    </w:tbl>
    <w:p w14:paraId="3C41A54B" w14:textId="77777777" w:rsidR="0094328E" w:rsidRDefault="0098618A" w:rsidP="0094328E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r>
        <w:lastRenderedPageBreak/>
        <w:t>VOLUNTEER EXPERIENCE</w:t>
      </w:r>
    </w:p>
    <w:p w14:paraId="3D6EFB0C" w14:textId="77777777" w:rsidR="0094328E" w:rsidRDefault="0098618A" w:rsidP="0094328E">
      <w:r w:rsidRPr="0098618A">
        <w:rPr>
          <w:b/>
        </w:rPr>
        <w:t>Group Leader – Vacation Bible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Summer 2019</w:t>
      </w:r>
    </w:p>
    <w:p w14:paraId="65A1DC2A" w14:textId="77777777" w:rsidR="0098618A" w:rsidRDefault="0098618A" w:rsidP="0098618A">
      <w:pPr>
        <w:pStyle w:val="ListParagraph"/>
        <w:numPr>
          <w:ilvl w:val="0"/>
          <w:numId w:val="11"/>
        </w:numPr>
      </w:pPr>
      <w:r>
        <w:t>Leading children through assigned activities to associate with the lessons being taught.</w:t>
      </w:r>
    </w:p>
    <w:p w14:paraId="0D882B2D" w14:textId="77777777" w:rsidR="00D069F7" w:rsidRDefault="00D069F7" w:rsidP="0098618A">
      <w:pPr>
        <w:pStyle w:val="ListParagraph"/>
        <w:numPr>
          <w:ilvl w:val="0"/>
          <w:numId w:val="11"/>
        </w:numPr>
      </w:pPr>
      <w:r>
        <w:t>Studied and delivered the program lessons assigned, mainly through stage props and theatre performance to ensure the children were engaged in the lessons.</w:t>
      </w:r>
    </w:p>
    <w:p w14:paraId="3BED10C0" w14:textId="77777777" w:rsidR="00D069F7" w:rsidRDefault="00D069F7" w:rsidP="0098618A">
      <w:pPr>
        <w:pStyle w:val="ListParagraph"/>
        <w:numPr>
          <w:ilvl w:val="0"/>
          <w:numId w:val="11"/>
        </w:numPr>
      </w:pPr>
      <w:r>
        <w:t xml:space="preserve">Organize </w:t>
      </w:r>
      <w:r w:rsidR="00706890">
        <w:t xml:space="preserve">and created </w:t>
      </w:r>
      <w:r>
        <w:t>materials</w:t>
      </w:r>
      <w:r w:rsidR="00706890">
        <w:t xml:space="preserve"> and props</w:t>
      </w:r>
      <w:r>
        <w:t xml:space="preserve"> needed for the activities.</w:t>
      </w:r>
    </w:p>
    <w:p w14:paraId="10A86075" w14:textId="77777777" w:rsidR="0098618A" w:rsidRDefault="00D069F7" w:rsidP="0098618A">
      <w:pPr>
        <w:pStyle w:val="ListParagraph"/>
        <w:numPr>
          <w:ilvl w:val="0"/>
          <w:numId w:val="11"/>
        </w:numPr>
      </w:pPr>
      <w:r>
        <w:t xml:space="preserve">Assigned with 8 children </w:t>
      </w:r>
      <w:r w:rsidR="00706890">
        <w:t xml:space="preserve">from </w:t>
      </w:r>
      <w:r>
        <w:t>ages 10 to 13 years old.</w:t>
      </w:r>
    </w:p>
    <w:p w14:paraId="26891FA7" w14:textId="77777777" w:rsidR="00D069F7" w:rsidRDefault="00D069F7" w:rsidP="00D069F7"/>
    <w:p w14:paraId="75901784" w14:textId="77777777" w:rsidR="00D069F7" w:rsidRDefault="00D069F7" w:rsidP="00D069F7"/>
    <w:p w14:paraId="33E31897" w14:textId="77777777" w:rsidR="00D069F7" w:rsidRDefault="00D069F7" w:rsidP="00D069F7"/>
    <w:p w14:paraId="2A333997" w14:textId="77777777" w:rsidR="00D069F7" w:rsidRDefault="00D069F7" w:rsidP="00D069F7">
      <w:r w:rsidRPr="00D069F7">
        <w:rPr>
          <w:b/>
        </w:rPr>
        <w:t>Event Marshall</w:t>
      </w:r>
      <w:r>
        <w:rPr>
          <w:b/>
        </w:rPr>
        <w:t xml:space="preserve"> – PIDC “Mabuhay Philippines Festival” Nathan Phillips Square</w:t>
      </w:r>
      <w:r>
        <w:rPr>
          <w:b/>
        </w:rPr>
        <w:tab/>
      </w:r>
      <w:r w:rsidR="00C367FA">
        <w:rPr>
          <w:b/>
        </w:rPr>
        <w:t xml:space="preserve">   </w:t>
      </w:r>
      <w:r>
        <w:t>Summer 2018</w:t>
      </w:r>
    </w:p>
    <w:p w14:paraId="0A351C71" w14:textId="77777777" w:rsidR="00D069F7" w:rsidRDefault="00D069F7" w:rsidP="00D069F7">
      <w:pPr>
        <w:pStyle w:val="ListParagraph"/>
        <w:numPr>
          <w:ilvl w:val="0"/>
          <w:numId w:val="11"/>
        </w:numPr>
      </w:pPr>
      <w:r>
        <w:t xml:space="preserve">Assisted with the set up for food stalls, event set up at </w:t>
      </w:r>
      <w:proofErr w:type="gramStart"/>
      <w:r>
        <w:t>location</w:t>
      </w:r>
      <w:proofErr w:type="gramEnd"/>
    </w:p>
    <w:p w14:paraId="3290D293" w14:textId="77777777" w:rsidR="00D069F7" w:rsidRDefault="00D069F7" w:rsidP="00D069F7">
      <w:pPr>
        <w:pStyle w:val="ListParagraph"/>
        <w:numPr>
          <w:ilvl w:val="0"/>
          <w:numId w:val="11"/>
        </w:numPr>
      </w:pPr>
      <w:r>
        <w:t>Guided spectators and attendees to their seat location</w:t>
      </w:r>
    </w:p>
    <w:p w14:paraId="78EB1BBA" w14:textId="77777777" w:rsidR="00D069F7" w:rsidRDefault="00D069F7" w:rsidP="00D069F7">
      <w:pPr>
        <w:pStyle w:val="ListParagraph"/>
        <w:numPr>
          <w:ilvl w:val="0"/>
          <w:numId w:val="11"/>
        </w:numPr>
      </w:pPr>
      <w:r>
        <w:t xml:space="preserve">Provided customer service / guide on where common areas and </w:t>
      </w:r>
      <w:proofErr w:type="gramStart"/>
      <w:r>
        <w:t>facilities</w:t>
      </w:r>
      <w:proofErr w:type="gramEnd"/>
      <w:r>
        <w:t xml:space="preserve"> </w:t>
      </w:r>
    </w:p>
    <w:p w14:paraId="6E93B5F7" w14:textId="77777777" w:rsidR="00D069F7" w:rsidRDefault="00D069F7" w:rsidP="00D069F7">
      <w:pPr>
        <w:pStyle w:val="ListParagraph"/>
        <w:numPr>
          <w:ilvl w:val="0"/>
          <w:numId w:val="11"/>
        </w:numPr>
      </w:pPr>
      <w:r>
        <w:t xml:space="preserve">Co-ordinate with fellow volunteers with ensuring the event function was seamless, from start to end. </w:t>
      </w:r>
    </w:p>
    <w:p w14:paraId="33B8A743" w14:textId="77777777" w:rsidR="00D069F7" w:rsidRDefault="00D069F7" w:rsidP="00D069F7"/>
    <w:p w14:paraId="4DF589C9" w14:textId="77777777" w:rsidR="00D069F7" w:rsidRDefault="00D069F7" w:rsidP="00D069F7">
      <w:r>
        <w:rPr>
          <w:b/>
        </w:rPr>
        <w:t>Food Bank Helper – Christ for Life Ministries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ab/>
      </w:r>
      <w:r w:rsidR="00C367FA">
        <w:rPr>
          <w:b/>
        </w:rPr>
        <w:t xml:space="preserve">  </w:t>
      </w:r>
      <w:r>
        <w:t>Summer</w:t>
      </w:r>
      <w:proofErr w:type="gramEnd"/>
      <w:r>
        <w:t xml:space="preserve"> 2018</w:t>
      </w:r>
    </w:p>
    <w:p w14:paraId="5FB3B2B1" w14:textId="77777777" w:rsidR="00D069F7" w:rsidRDefault="00D069F7" w:rsidP="00D069F7">
      <w:pPr>
        <w:pStyle w:val="ListParagraph"/>
        <w:numPr>
          <w:ilvl w:val="0"/>
          <w:numId w:val="11"/>
        </w:numPr>
      </w:pPr>
      <w:r>
        <w:t>Responsible for maintaining the stocks and inventory of food.</w:t>
      </w:r>
    </w:p>
    <w:p w14:paraId="0BDB25DE" w14:textId="77777777" w:rsidR="00D069F7" w:rsidRDefault="00E361EF" w:rsidP="00D069F7">
      <w:pPr>
        <w:pStyle w:val="ListParagraph"/>
        <w:numPr>
          <w:ilvl w:val="0"/>
          <w:numId w:val="11"/>
        </w:numPr>
      </w:pPr>
      <w:r>
        <w:t>Picking of food donations from sponsors and sorting donations by i</w:t>
      </w:r>
      <w:r w:rsidR="00D069F7">
        <w:t>nspecting and packaging of goods for distribution.</w:t>
      </w:r>
    </w:p>
    <w:p w14:paraId="714868E6" w14:textId="77777777" w:rsidR="00D069F7" w:rsidRDefault="00D069F7" w:rsidP="00D069F7">
      <w:pPr>
        <w:pStyle w:val="ListParagraph"/>
        <w:numPr>
          <w:ilvl w:val="0"/>
          <w:numId w:val="11"/>
        </w:numPr>
      </w:pPr>
      <w:r>
        <w:t>Maintained cleanliness of premises as the venue was also being used by children for the Summer Vacation Bible S</w:t>
      </w:r>
      <w:r w:rsidR="00706890">
        <w:t>tudy.</w:t>
      </w:r>
    </w:p>
    <w:p w14:paraId="01ED22B0" w14:textId="77777777" w:rsidR="00F6102C" w:rsidRDefault="00F6102C" w:rsidP="00F6102C"/>
    <w:p w14:paraId="01587968" w14:textId="77777777" w:rsidR="00F6102C" w:rsidRPr="00C367FA" w:rsidRDefault="00F6102C" w:rsidP="00F6102C">
      <w:pPr>
        <w:pStyle w:val="Heading1"/>
        <w:rPr>
          <w:rFonts w:asciiTheme="minorHAnsi" w:eastAsiaTheme="minorHAnsi" w:hAnsiTheme="minorHAnsi" w:cstheme="minorBidi"/>
          <w:caps w:val="0"/>
          <w:color w:val="auto"/>
          <w:szCs w:val="22"/>
        </w:rPr>
      </w:pPr>
      <w:r w:rsidRPr="00C367FA">
        <w:t>AWARDS &amp; achievements</w:t>
      </w:r>
    </w:p>
    <w:p w14:paraId="3A36387E" w14:textId="77777777" w:rsidR="00F6102C" w:rsidRDefault="00F6102C" w:rsidP="00F6102C">
      <w:r w:rsidRPr="00F6102C">
        <w:t>Excellence in Oral Communication – Certificate of Recognition</w:t>
      </w:r>
      <w:r w:rsidRPr="00F6102C">
        <w:tab/>
      </w:r>
      <w:r w:rsidRPr="00F6102C">
        <w:tab/>
      </w:r>
      <w:r w:rsidRPr="00F6102C">
        <w:tab/>
      </w:r>
      <w:r>
        <w:tab/>
      </w:r>
      <w:r w:rsidRPr="00F6102C">
        <w:t>April 2014</w:t>
      </w:r>
    </w:p>
    <w:p w14:paraId="4D21FC9A" w14:textId="77777777" w:rsidR="00F6102C" w:rsidRDefault="00F6102C" w:rsidP="00F6102C">
      <w:r>
        <w:t>Recognition – Best Actor Elocution Festival</w:t>
      </w:r>
      <w:r>
        <w:tab/>
      </w:r>
      <w:r>
        <w:tab/>
      </w:r>
      <w:r>
        <w:tab/>
      </w:r>
      <w:r>
        <w:tab/>
      </w:r>
      <w:r>
        <w:tab/>
      </w:r>
      <w:r>
        <w:tab/>
        <w:t>October 2016</w:t>
      </w:r>
    </w:p>
    <w:p w14:paraId="2BE48DF1" w14:textId="77777777" w:rsidR="00F6102C" w:rsidRDefault="00F6102C" w:rsidP="00F6102C">
      <w:r>
        <w:t>Certificate of Completion – Public Speaking</w:t>
      </w:r>
      <w:r>
        <w:tab/>
      </w:r>
      <w:r>
        <w:tab/>
      </w:r>
      <w:r>
        <w:tab/>
      </w:r>
      <w:r>
        <w:tab/>
      </w:r>
      <w:r>
        <w:tab/>
      </w:r>
      <w:r>
        <w:tab/>
        <w:t>March 2017</w:t>
      </w:r>
    </w:p>
    <w:p w14:paraId="7A2622E6" w14:textId="70ABE2B3" w:rsidR="00F6102C" w:rsidRDefault="00F6102C" w:rsidP="00F6102C">
      <w:r>
        <w:t>Battle of the Bands – Composer and Vocalist Awardee for the year</w:t>
      </w:r>
      <w:r>
        <w:tab/>
        <w:t>2014, 2015, 2016 and 2018</w:t>
      </w:r>
    </w:p>
    <w:p w14:paraId="0D24D674" w14:textId="5943E97F" w:rsidR="007D6423" w:rsidRDefault="007D6423" w:rsidP="00F6102C"/>
    <w:p w14:paraId="1D61804F" w14:textId="064D2551" w:rsidR="007D6423" w:rsidRDefault="007D6423" w:rsidP="00F6102C">
      <w:r>
        <w:t>Recipient of Ontario Scholar Certificate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2020</w:t>
      </w:r>
    </w:p>
    <w:p w14:paraId="589D35EB" w14:textId="5F6E706C" w:rsidR="007D6423" w:rsidRDefault="007D6423" w:rsidP="00F6102C">
      <w:r>
        <w:t xml:space="preserve">Recipient of Dean’s </w:t>
      </w:r>
      <w:proofErr w:type="spellStart"/>
      <w:r>
        <w:t>Honour</w:t>
      </w:r>
      <w:proofErr w:type="spellEnd"/>
      <w:r>
        <w:t xml:space="preserve"> List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2021</w:t>
      </w:r>
    </w:p>
    <w:p w14:paraId="2ADBB840" w14:textId="73E13FB8" w:rsidR="008E4E66" w:rsidRPr="00F6102C" w:rsidRDefault="008E4E66" w:rsidP="00F6102C">
      <w:r>
        <w:t xml:space="preserve">Recipient of Dean’s </w:t>
      </w:r>
      <w:proofErr w:type="spellStart"/>
      <w:r>
        <w:t>Honour</w:t>
      </w:r>
      <w:proofErr w:type="spellEnd"/>
      <w:r>
        <w:t xml:space="preserve">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September 2021</w:t>
      </w:r>
    </w:p>
    <w:p w14:paraId="2415D548" w14:textId="77777777" w:rsidR="00F6102C" w:rsidRDefault="00F6102C" w:rsidP="00D069F7">
      <w:pPr>
        <w:pStyle w:val="ListParagraph"/>
        <w:ind w:left="648"/>
      </w:pPr>
    </w:p>
    <w:p w14:paraId="74A3EB38" w14:textId="1CCEFF60" w:rsidR="00F6102C" w:rsidRDefault="00F6102C" w:rsidP="00EC64AA">
      <w:pPr>
        <w:ind w:left="0"/>
      </w:pPr>
    </w:p>
    <w:p w14:paraId="4C27C0EB" w14:textId="2C20D64F" w:rsidR="00EC64AA" w:rsidRDefault="00EC64AA" w:rsidP="00EC64AA">
      <w:pPr>
        <w:ind w:left="0"/>
      </w:pPr>
    </w:p>
    <w:p w14:paraId="02CA4D80" w14:textId="260BCED7" w:rsidR="00EC64AA" w:rsidRDefault="00EC64AA" w:rsidP="00EC64AA">
      <w:pPr>
        <w:ind w:left="0"/>
      </w:pPr>
    </w:p>
    <w:p w14:paraId="2E0ACF72" w14:textId="6FC521E0" w:rsidR="00EC64AA" w:rsidRDefault="00EC64AA" w:rsidP="00EC64AA">
      <w:pPr>
        <w:ind w:left="0"/>
      </w:pPr>
    </w:p>
    <w:p w14:paraId="78B189EE" w14:textId="4E055D88" w:rsidR="00EC64AA" w:rsidRDefault="00EC64AA" w:rsidP="00EC64AA">
      <w:pPr>
        <w:ind w:left="0"/>
      </w:pPr>
    </w:p>
    <w:p w14:paraId="3EE1FDCD" w14:textId="7ED281AD" w:rsidR="00EC64AA" w:rsidRDefault="00EC64AA" w:rsidP="00EC64AA">
      <w:pPr>
        <w:ind w:left="0"/>
      </w:pPr>
    </w:p>
    <w:p w14:paraId="6CC5D2BD" w14:textId="7C329777" w:rsidR="00EC64AA" w:rsidRDefault="00EC64AA" w:rsidP="00EC64AA">
      <w:pPr>
        <w:ind w:left="0"/>
      </w:pPr>
    </w:p>
    <w:p w14:paraId="3BE9A558" w14:textId="0D78F737" w:rsidR="00EC64AA" w:rsidRDefault="00EC64AA" w:rsidP="00EC64AA">
      <w:pPr>
        <w:ind w:left="0"/>
      </w:pPr>
    </w:p>
    <w:p w14:paraId="74B0AF13" w14:textId="393971A6" w:rsidR="00EC64AA" w:rsidRDefault="00EC64AA" w:rsidP="00EC64AA">
      <w:pPr>
        <w:ind w:left="0"/>
      </w:pPr>
    </w:p>
    <w:p w14:paraId="11580907" w14:textId="4C7979F1" w:rsidR="00EC64AA" w:rsidRPr="00D069F7" w:rsidRDefault="00EC64AA" w:rsidP="00EC64AA">
      <w:pPr>
        <w:ind w:left="0"/>
      </w:pPr>
      <w:r w:rsidRPr="00EC64AA">
        <w:rPr>
          <w:noProof/>
        </w:rPr>
        <w:drawing>
          <wp:inline distT="0" distB="0" distL="0" distR="0" wp14:anchorId="6B47F6BA" wp14:editId="575CA169">
            <wp:extent cx="6858000" cy="1921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4AA" w:rsidRPr="00D069F7" w:rsidSect="0094328E">
      <w:headerReference w:type="default" r:id="rId9"/>
      <w:footerReference w:type="default" r:id="rId10"/>
      <w:headerReference w:type="first" r:id="rId11"/>
      <w:pgSz w:w="12240" w:h="15840" w:code="1"/>
      <w:pgMar w:top="3154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B052E" w14:textId="77777777" w:rsidR="00B7681A" w:rsidRDefault="00B7681A" w:rsidP="00CC562D">
      <w:pPr>
        <w:spacing w:after="0"/>
      </w:pPr>
      <w:r>
        <w:separator/>
      </w:r>
    </w:p>
  </w:endnote>
  <w:endnote w:type="continuationSeparator" w:id="0">
    <w:p w14:paraId="1CC39F60" w14:textId="77777777" w:rsidR="00B7681A" w:rsidRDefault="00B7681A" w:rsidP="00CC56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4653"/>
      <w:docPartObj>
        <w:docPartGallery w:val="Page Numbers (Bottom of Page)"/>
        <w:docPartUnique/>
      </w:docPartObj>
    </w:sdtPr>
    <w:sdtContent>
      <w:p w14:paraId="04A7301D" w14:textId="77777777" w:rsidR="00363129" w:rsidRDefault="00CC562D" w:rsidP="003631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7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482DE" w14:textId="77777777" w:rsidR="00B7681A" w:rsidRDefault="00B7681A" w:rsidP="00CC562D">
      <w:pPr>
        <w:spacing w:after="0"/>
      </w:pPr>
      <w:r>
        <w:separator/>
      </w:r>
    </w:p>
  </w:footnote>
  <w:footnote w:type="continuationSeparator" w:id="0">
    <w:p w14:paraId="6D09AD99" w14:textId="77777777" w:rsidR="00B7681A" w:rsidRDefault="00B7681A" w:rsidP="00CC56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Your name:"/>
      <w:tag w:val="Your name:"/>
      <w:id w:val="-1934733010"/>
      <w:placeholder>
        <w:docPart w:val="DE8559DCDA7744908557366601E974C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925C37F" w14:textId="29204A9E" w:rsidR="005E3678" w:rsidRDefault="001C4206" w:rsidP="005E3678">
        <w:pPr>
          <w:pStyle w:val="Title"/>
        </w:pPr>
        <w:r>
          <w:t>Phoenix armand ani</w:t>
        </w:r>
      </w:p>
    </w:sdtContent>
  </w:sdt>
  <w:p w14:paraId="28C995E9" w14:textId="7D95138B" w:rsidR="005E3678" w:rsidRDefault="00000000" w:rsidP="005E3678">
    <w:pPr>
      <w:pStyle w:val="ContactInfo"/>
    </w:pPr>
    <w:sdt>
      <w:sdtPr>
        <w:alias w:val="Address:"/>
        <w:tag w:val="Address:"/>
        <w:id w:val="-1388171015"/>
        <w:placeholder>
          <w:docPart w:val="085A497A75CA4E2D992518070491840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Content>
        <w:r w:rsidR="00C17CD7">
          <w:t>814 Kennedy Road</w:t>
        </w:r>
      </w:sdtContent>
    </w:sdt>
    <w:r w:rsidR="005E3678">
      <w:t xml:space="preserve">, </w:t>
    </w:r>
    <w:sdt>
      <w:sdtPr>
        <w:alias w:val="City, ST ZIP Code:"/>
        <w:tag w:val="City, ST ZIP Code:"/>
        <w:id w:val="34632979"/>
        <w:placeholder>
          <w:docPart w:val="3608CB6029C74B60BF7D739878641A75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C17CD7">
          <w:t>Scarborough, ON. M1K 2C8</w:t>
        </w:r>
      </w:sdtContent>
    </w:sdt>
  </w:p>
  <w:p w14:paraId="5888DD04" w14:textId="77777777" w:rsidR="00E50F6B" w:rsidRDefault="00000000" w:rsidP="005E3678">
    <w:pPr>
      <w:pStyle w:val="ContactInfo"/>
    </w:pPr>
    <w:sdt>
      <w:sdtPr>
        <w:alias w:val="Phone:"/>
        <w:tag w:val="Phone:"/>
        <w:id w:val="2024825804"/>
        <w:placeholder>
          <w:docPart w:val="114CFE2FCA104A74AC6F3475B47AEA32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Content>
        <w:r w:rsidR="00161942">
          <w:t>(437) 985 6540</w:t>
        </w:r>
      </w:sdtContent>
    </w:sdt>
    <w:r w:rsidR="00CC562D">
      <w:rPr>
        <w:noProof/>
      </w:rPr>
      <mc:AlternateContent>
        <mc:Choice Requires="wpg">
          <w:drawing>
            <wp:anchor distT="0" distB="0" distL="114300" distR="114300" simplePos="0" relativeHeight="251660288" behindDoc="1" locked="1" layoutInCell="1" allowOverlap="1" wp14:anchorId="605F4D6B" wp14:editId="4329FBB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8896" cy="9418320"/>
              <wp:effectExtent l="0" t="0" r="10160" b="24765"/>
              <wp:wrapNone/>
              <wp:docPr id="13" name="Group 13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14" name="Rectangle 14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reeform 15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6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>
          <w:pict>
            <v:group w14:anchorId="4C5F474F" id="Group 13" o:spid="_x0000_s1026" alt="Curved border layout" style="position:absolute;margin-left:0;margin-top:0;width:564.5pt;height:741.6pt;z-index:-251656192;mso-width-percent:922;mso-height-percent:936;mso-position-horizontal:center;mso-position-horizontal-relative:page;mso-position-vertical:center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">
              <v:rect id="Rectangle 14" o:spid="_x0000_s1027" style="position:absolute;width:71654;height:94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" fillcolor="white [3212]" strokecolor="#d8d8d8 [2732]" strokeweight="1pt"/>
              <v:shape id="Freeform 15" o:spid="_x0000_s1028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reeform 16" o:spid="_x0000_s1029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p w14:paraId="1593C656" w14:textId="77777777" w:rsidR="005E3678" w:rsidRDefault="00000000" w:rsidP="005E3678">
    <w:pPr>
      <w:pStyle w:val="ContactInfo"/>
    </w:pPr>
    <w:sdt>
      <w:sdtPr>
        <w:alias w:val="Email:"/>
        <w:tag w:val="Email:"/>
        <w:id w:val="1728872440"/>
        <w:placeholder>
          <w:docPart w:val="972B4828F51C4841B90A625DBADB1856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r w:rsidR="00161942">
          <w:t>nixarmand@gmail.com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Enter your name:"/>
      <w:tag w:val="Enter your name:"/>
      <w:id w:val="-625996017"/>
      <w:placeholder>
        <w:docPart w:val="363E9AE6268E4B8DB19F7593F99B94A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DC3F05F" w14:textId="59A05707" w:rsidR="00363129" w:rsidRDefault="00161942" w:rsidP="00A42865">
        <w:pPr>
          <w:pStyle w:val="Title"/>
          <w:ind w:left="720" w:hanging="432"/>
        </w:pPr>
        <w:r>
          <w:t>Phoenix armand ani</w:t>
        </w:r>
      </w:p>
    </w:sdtContent>
  </w:sdt>
  <w:p w14:paraId="40E95FE7" w14:textId="2364A04C" w:rsidR="00363129" w:rsidRDefault="00000000" w:rsidP="00A42865">
    <w:pPr>
      <w:pStyle w:val="ContactInfo"/>
      <w:ind w:left="720" w:hanging="432"/>
    </w:pPr>
    <w:sdt>
      <w:sdtPr>
        <w:alias w:val="Enter address:"/>
        <w:tag w:val="Enter address:"/>
        <w:id w:val="-1007595244"/>
        <w:placeholder>
          <w:docPart w:val="F069C78C82834EA4A4AFF90679C228D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C17CD7">
          <w:t>814 Kennedy Road</w:t>
        </w:r>
      </w:sdtContent>
    </w:sdt>
    <w:r w:rsidR="00B4473C">
      <w:t xml:space="preserve">, </w:t>
    </w:r>
    <w:sdt>
      <w:sdtPr>
        <w:alias w:val="Enter City, ST ZIP Code:"/>
        <w:tag w:val=""/>
        <w:id w:val="-108596555"/>
        <w:placeholder>
          <w:docPart w:val="708FA40FA0A34AE3BE5CD1F1F1801CC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161942">
          <w:t>Scarborough, ON. M1</w:t>
        </w:r>
        <w:r w:rsidR="00C17CD7">
          <w:t>K 2C8</w:t>
        </w:r>
      </w:sdtContent>
    </w:sdt>
  </w:p>
  <w:p w14:paraId="5410F044" w14:textId="77777777" w:rsidR="00363129" w:rsidRPr="00E81174" w:rsidRDefault="00000000" w:rsidP="00A42865">
    <w:pPr>
      <w:pStyle w:val="ContactInfo"/>
      <w:tabs>
        <w:tab w:val="left" w:pos="3150"/>
      </w:tabs>
      <w:ind w:left="720" w:hanging="432"/>
    </w:pPr>
    <w:sdt>
      <w:sdtPr>
        <w:alias w:val="Enter phone:"/>
        <w:tag w:val="Enter phone:"/>
        <w:id w:val="683557046"/>
        <w:placeholder>
          <w:docPart w:val="9B5D4869BF094A1E934C0E6C2D3E0660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Content>
        <w:r w:rsidR="00161942">
          <w:t>(437) 985 6540</w:t>
        </w:r>
      </w:sdtContent>
    </w:sdt>
    <w:r w:rsidR="00CC562D">
      <w:rPr>
        <w:noProof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3CAA0F91" wp14:editId="63240C1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8896" cy="9418320"/>
              <wp:effectExtent l="0" t="0" r="10160" b="24765"/>
              <wp:wrapNone/>
              <wp:docPr id="9" name="Group 9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10" name="Rectangle 10" descr="Curved border layout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 11" descr="Curved border layout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2" descr="Curved border layout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>
          <w:pict>
            <v:group w14:anchorId="7E260DCC" id="Group 9" o:spid="_x0000_s1026" alt="Curved border layout" style="position:absolute;margin-left:0;margin-top:0;width:564.5pt;height:741.6pt;z-index:-251657216;mso-width-percent:922;mso-height-percent:936;mso-position-horizontal:center;mso-position-horizontal-relative:page;mso-position-vertical:center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">
              <v:rect id="Rectangle 10" o:spid="_x0000_s1027" alt="Curved border layout" style="position:absolute;width:71654;height:94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" fillcolor="white [3212]" strokecolor="#d8d8d8 [2732]" strokeweight="1pt"/>
              <v:shape id="Freeform 11" o:spid="_x0000_s1028" alt="Curved border layout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reeform 12" o:spid="_x0000_s1029" alt="Curved border layout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sdt>
    <w:sdtPr>
      <w:alias w:val="Enter email:"/>
      <w:tag w:val=""/>
      <w:id w:val="-1985455738"/>
      <w:placeholder>
        <w:docPart w:val="0C0B90F0EB494F84A5E771C1B3BFEEED"/>
      </w:placeholder>
      <w:dataBinding w:prefixMappings="xmlns:ns0='http://schemas.microsoft.com/office/2006/coverPageProps' " w:xpath="/ns0:CoverPageProperties[1]/ns0:CompanyEmail[1]" w:storeItemID="{55AF091B-3C7A-41E3-B477-F2FDAA23CFDA}"/>
      <w:text/>
    </w:sdtPr>
    <w:sdtContent>
      <w:p w14:paraId="28DE4841" w14:textId="77777777" w:rsidR="00363129" w:rsidRDefault="00161942" w:rsidP="00A42865">
        <w:pPr>
          <w:pStyle w:val="ContactInfo"/>
          <w:ind w:left="720" w:hanging="432"/>
        </w:pPr>
        <w:r>
          <w:t>nixarmand@gmail.com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2AE56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48BC2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6E2F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684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24AD6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648AA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FCC0B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835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2C4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D61B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71189"/>
    <w:multiLevelType w:val="hybridMultilevel"/>
    <w:tmpl w:val="419EB97C"/>
    <w:lvl w:ilvl="0" w:tplc="DBCA757A">
      <w:start w:val="437"/>
      <w:numFmt w:val="bullet"/>
      <w:lvlText w:val="-"/>
      <w:lvlJc w:val="left"/>
      <w:pPr>
        <w:ind w:left="648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0CB52DB1"/>
    <w:multiLevelType w:val="hybridMultilevel"/>
    <w:tmpl w:val="976EEBD6"/>
    <w:lvl w:ilvl="0" w:tplc="AD6803CA">
      <w:start w:val="437"/>
      <w:numFmt w:val="bullet"/>
      <w:lvlText w:val="-"/>
      <w:lvlJc w:val="left"/>
      <w:pPr>
        <w:ind w:left="648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641812362">
    <w:abstractNumId w:val="9"/>
  </w:num>
  <w:num w:numId="2" w16cid:durableId="1271663785">
    <w:abstractNumId w:val="7"/>
  </w:num>
  <w:num w:numId="3" w16cid:durableId="658074104">
    <w:abstractNumId w:val="6"/>
  </w:num>
  <w:num w:numId="4" w16cid:durableId="116029876">
    <w:abstractNumId w:val="5"/>
  </w:num>
  <w:num w:numId="5" w16cid:durableId="150492162">
    <w:abstractNumId w:val="4"/>
  </w:num>
  <w:num w:numId="6" w16cid:durableId="1476097227">
    <w:abstractNumId w:val="8"/>
  </w:num>
  <w:num w:numId="7" w16cid:durableId="702174982">
    <w:abstractNumId w:val="3"/>
  </w:num>
  <w:num w:numId="8" w16cid:durableId="1761947260">
    <w:abstractNumId w:val="2"/>
  </w:num>
  <w:num w:numId="9" w16cid:durableId="1799882153">
    <w:abstractNumId w:val="1"/>
  </w:num>
  <w:num w:numId="10" w16cid:durableId="1786654985">
    <w:abstractNumId w:val="0"/>
  </w:num>
  <w:num w:numId="11" w16cid:durableId="1636718547">
    <w:abstractNumId w:val="10"/>
  </w:num>
  <w:num w:numId="12" w16cid:durableId="3202304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2"/>
    <w:rsid w:val="00011689"/>
    <w:rsid w:val="000B4AD8"/>
    <w:rsid w:val="000F3870"/>
    <w:rsid w:val="000F4513"/>
    <w:rsid w:val="00161942"/>
    <w:rsid w:val="001C4206"/>
    <w:rsid w:val="00231D03"/>
    <w:rsid w:val="00241711"/>
    <w:rsid w:val="00252A2B"/>
    <w:rsid w:val="00293B83"/>
    <w:rsid w:val="00296B0D"/>
    <w:rsid w:val="0040303A"/>
    <w:rsid w:val="004654C2"/>
    <w:rsid w:val="0057242C"/>
    <w:rsid w:val="0057335A"/>
    <w:rsid w:val="005E3678"/>
    <w:rsid w:val="00624536"/>
    <w:rsid w:val="006362CD"/>
    <w:rsid w:val="006501E3"/>
    <w:rsid w:val="006A3CE7"/>
    <w:rsid w:val="00706890"/>
    <w:rsid w:val="007D120F"/>
    <w:rsid w:val="007D6423"/>
    <w:rsid w:val="008453B9"/>
    <w:rsid w:val="0087650A"/>
    <w:rsid w:val="008E4E66"/>
    <w:rsid w:val="00910913"/>
    <w:rsid w:val="0092054E"/>
    <w:rsid w:val="0094328E"/>
    <w:rsid w:val="009448DC"/>
    <w:rsid w:val="0098618A"/>
    <w:rsid w:val="009C13EB"/>
    <w:rsid w:val="009D6ED8"/>
    <w:rsid w:val="00A0318E"/>
    <w:rsid w:val="00A42865"/>
    <w:rsid w:val="00AA272A"/>
    <w:rsid w:val="00AB43BC"/>
    <w:rsid w:val="00AD0F4D"/>
    <w:rsid w:val="00AD6605"/>
    <w:rsid w:val="00B02A8E"/>
    <w:rsid w:val="00B15BC4"/>
    <w:rsid w:val="00B4473C"/>
    <w:rsid w:val="00B7681A"/>
    <w:rsid w:val="00B94F42"/>
    <w:rsid w:val="00BC72C0"/>
    <w:rsid w:val="00BD5277"/>
    <w:rsid w:val="00C17CD7"/>
    <w:rsid w:val="00C23BA6"/>
    <w:rsid w:val="00C3295E"/>
    <w:rsid w:val="00C367FA"/>
    <w:rsid w:val="00C86B7A"/>
    <w:rsid w:val="00CC562D"/>
    <w:rsid w:val="00CC5A23"/>
    <w:rsid w:val="00CD3108"/>
    <w:rsid w:val="00CF1317"/>
    <w:rsid w:val="00CF2F10"/>
    <w:rsid w:val="00D069F7"/>
    <w:rsid w:val="00D41205"/>
    <w:rsid w:val="00D65B61"/>
    <w:rsid w:val="00D9285E"/>
    <w:rsid w:val="00DA1155"/>
    <w:rsid w:val="00DB76AD"/>
    <w:rsid w:val="00E26B8E"/>
    <w:rsid w:val="00E361EF"/>
    <w:rsid w:val="00E50F6B"/>
    <w:rsid w:val="00E5364E"/>
    <w:rsid w:val="00E625C5"/>
    <w:rsid w:val="00EA7D64"/>
    <w:rsid w:val="00EC64AA"/>
    <w:rsid w:val="00ED4595"/>
    <w:rsid w:val="00F073D5"/>
    <w:rsid w:val="00F6102C"/>
    <w:rsid w:val="00F66FAD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EE22D8"/>
  <w15:docId w15:val="{D42E87B4-AEF9-407D-8D6A-74874D64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D6605"/>
    <w:pPr>
      <w:ind w:left="288"/>
    </w:pPr>
  </w:style>
  <w:style w:type="paragraph" w:styleId="Heading1">
    <w:name w:val="heading 1"/>
    <w:basedOn w:val="Normal"/>
    <w:link w:val="Heading1Char"/>
    <w:uiPriority w:val="3"/>
    <w:qFormat/>
    <w:rsid w:val="00D9285E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F66FAD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C5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C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5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5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5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5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D9285E"/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F66FAD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link w:val="TitleChar"/>
    <w:uiPriority w:val="1"/>
    <w:qFormat/>
    <w:rsid w:val="00D65B61"/>
    <w:pPr>
      <w:keepNext/>
      <w:keepLines/>
      <w:spacing w:before="48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C7129"/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paragraph" w:styleId="Footer">
    <w:name w:val="footer"/>
    <w:basedOn w:val="Normal"/>
    <w:link w:val="FooterChar"/>
    <w:uiPriority w:val="99"/>
    <w:unhideWhenUsed/>
    <w:rsid w:val="00CC562D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CC562D"/>
    <w:rPr>
      <w:sz w:val="20"/>
      <w:szCs w:val="20"/>
    </w:rPr>
  </w:style>
  <w:style w:type="paragraph" w:customStyle="1" w:styleId="ContactInfo">
    <w:name w:val="Contact Info"/>
    <w:basedOn w:val="Title"/>
    <w:uiPriority w:val="2"/>
    <w:qFormat/>
    <w:rsid w:val="00D65B61"/>
    <w:pPr>
      <w:keepNext w:val="0"/>
      <w:keepLines w:val="0"/>
      <w:spacing w:before="0" w:after="0" w:line="240" w:lineRule="auto"/>
      <w:contextualSpacing w:val="0"/>
    </w:pPr>
    <w:rPr>
      <w:rFonts w:asciiTheme="minorHAnsi" w:hAnsiTheme="minorHAnsi"/>
      <w:caps w:val="0"/>
      <w:color w:val="403152" w:themeColor="accent4" w:themeShade="80"/>
      <w:sz w:val="22"/>
    </w:rPr>
  </w:style>
  <w:style w:type="character" w:styleId="Strong">
    <w:name w:val="Strong"/>
    <w:basedOn w:val="DefaultParagraphFont"/>
    <w:uiPriority w:val="4"/>
    <w:qFormat/>
    <w:rsid w:val="00D65B61"/>
    <w:rPr>
      <w:b/>
      <w:bCs/>
    </w:rPr>
  </w:style>
  <w:style w:type="table" w:customStyle="1" w:styleId="GridTable1Light1">
    <w:name w:val="Grid Table 1 Light1"/>
    <w:basedOn w:val="TableNormal"/>
    <w:uiPriority w:val="46"/>
    <w:rsid w:val="00D65B61"/>
    <w:pPr>
      <w:spacing w:after="4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D65B61"/>
    <w:pPr>
      <w:spacing w:after="4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C562D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6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CC56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562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562D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562D"/>
    <w:rPr>
      <w:rFonts w:asciiTheme="majorHAnsi" w:eastAsiaTheme="majorEastAsia" w:hAnsiTheme="majorHAnsi" w:cstheme="majorBidi"/>
      <w:cap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56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562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562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PlaceholderText">
    <w:name w:val="Placeholder Text"/>
    <w:basedOn w:val="DefaultParagraphFont"/>
    <w:uiPriority w:val="99"/>
    <w:semiHidden/>
    <w:rsid w:val="00AD6605"/>
    <w:rPr>
      <w:color w:val="595959" w:themeColor="text1" w:themeTint="A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7335A"/>
    <w:pPr>
      <w:numPr>
        <w:ilvl w:val="1"/>
      </w:numPr>
      <w:spacing w:after="160"/>
      <w:ind w:left="288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335A"/>
    <w:rPr>
      <w:rFonts w:eastAsiaTheme="minorEastAsia"/>
      <w:color w:val="5A5A5A" w:themeColor="text1" w:themeTint="A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C712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C71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D66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6605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FC7129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6605"/>
    <w:rPr>
      <w:b/>
      <w:bCs/>
      <w:caps w:val="0"/>
      <w:smallCaps/>
      <w:color w:val="365F91" w:themeColor="accent1" w:themeShade="BF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12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54E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54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054E"/>
  </w:style>
  <w:style w:type="paragraph" w:styleId="BlockText">
    <w:name w:val="Block Text"/>
    <w:basedOn w:val="Normal"/>
    <w:uiPriority w:val="99"/>
    <w:semiHidden/>
    <w:unhideWhenUsed/>
    <w:rsid w:val="00AD660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205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054E"/>
  </w:style>
  <w:style w:type="paragraph" w:styleId="BodyText2">
    <w:name w:val="Body Text 2"/>
    <w:basedOn w:val="Normal"/>
    <w:link w:val="BodyText2Char"/>
    <w:uiPriority w:val="99"/>
    <w:semiHidden/>
    <w:unhideWhenUsed/>
    <w:rsid w:val="009205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054E"/>
  </w:style>
  <w:style w:type="paragraph" w:styleId="BodyText3">
    <w:name w:val="Body Text 3"/>
    <w:basedOn w:val="Normal"/>
    <w:link w:val="BodyText3Char"/>
    <w:uiPriority w:val="99"/>
    <w:semiHidden/>
    <w:unhideWhenUsed/>
    <w:rsid w:val="0092054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054E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054E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054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05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054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054E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054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05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054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054E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054E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54E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054E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054E"/>
  </w:style>
  <w:style w:type="table" w:styleId="ColorfulGrid">
    <w:name w:val="Colorful Grid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054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54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54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54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054E"/>
  </w:style>
  <w:style w:type="character" w:customStyle="1" w:styleId="DateChar">
    <w:name w:val="Date Char"/>
    <w:basedOn w:val="DefaultParagraphFont"/>
    <w:link w:val="Date"/>
    <w:uiPriority w:val="99"/>
    <w:semiHidden/>
    <w:rsid w:val="0092054E"/>
  </w:style>
  <w:style w:type="paragraph" w:styleId="DocumentMap">
    <w:name w:val="Document Map"/>
    <w:basedOn w:val="Normal"/>
    <w:link w:val="DocumentMapChar"/>
    <w:uiPriority w:val="99"/>
    <w:semiHidden/>
    <w:unhideWhenUsed/>
    <w:rsid w:val="0092054E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054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054E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054E"/>
  </w:style>
  <w:style w:type="character" w:styleId="Emphasis">
    <w:name w:val="Emphasis"/>
    <w:basedOn w:val="DefaultParagraphFont"/>
    <w:uiPriority w:val="20"/>
    <w:semiHidden/>
    <w:unhideWhenUsed/>
    <w:qFormat/>
    <w:rsid w:val="0092054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54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2054E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054E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54E"/>
    <w:rPr>
      <w:szCs w:val="20"/>
    </w:rPr>
  </w:style>
  <w:style w:type="table" w:customStyle="1" w:styleId="GridTable1Light-Accent21">
    <w:name w:val="Grid Table 1 Light - Accent 21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2054E"/>
  </w:style>
  <w:style w:type="paragraph" w:styleId="HTMLAddress">
    <w:name w:val="HTML Address"/>
    <w:basedOn w:val="Normal"/>
    <w:link w:val="HTMLAddressChar"/>
    <w:uiPriority w:val="99"/>
    <w:semiHidden/>
    <w:unhideWhenUsed/>
    <w:rsid w:val="0092054E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05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205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205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4E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4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2054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205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054E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054E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054E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054E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054E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054E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054E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054E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054E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054E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05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660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054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2054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054E"/>
  </w:style>
  <w:style w:type="paragraph" w:styleId="List">
    <w:name w:val="List"/>
    <w:basedOn w:val="Normal"/>
    <w:uiPriority w:val="99"/>
    <w:semiHidden/>
    <w:unhideWhenUsed/>
    <w:rsid w:val="009205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05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05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05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05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05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05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05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05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05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05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05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05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05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05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05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05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05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05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05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2054E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205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054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054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05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05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2054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2054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205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054E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054E"/>
  </w:style>
  <w:style w:type="character" w:styleId="PageNumber">
    <w:name w:val="page number"/>
    <w:basedOn w:val="DefaultParagraphFont"/>
    <w:uiPriority w:val="99"/>
    <w:semiHidden/>
    <w:unhideWhenUsed/>
    <w:rsid w:val="0092054E"/>
  </w:style>
  <w:style w:type="table" w:customStyle="1" w:styleId="PlainTable11">
    <w:name w:val="Plain Table 11"/>
    <w:basedOn w:val="TableNormal"/>
    <w:uiPriority w:val="41"/>
    <w:rsid w:val="0092054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2054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92054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2054E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054E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05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054E"/>
  </w:style>
  <w:style w:type="paragraph" w:styleId="Signature">
    <w:name w:val="Signature"/>
    <w:basedOn w:val="Normal"/>
    <w:link w:val="SignatureChar"/>
    <w:uiPriority w:val="99"/>
    <w:semiHidden/>
    <w:unhideWhenUsed/>
    <w:rsid w:val="0092054E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054E"/>
  </w:style>
  <w:style w:type="character" w:customStyle="1" w:styleId="SmartHyperlink1">
    <w:name w:val="Smart Hyperlink1"/>
    <w:basedOn w:val="DefaultParagraphFont"/>
    <w:uiPriority w:val="99"/>
    <w:semiHidden/>
    <w:unhideWhenUsed/>
    <w:rsid w:val="0092054E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054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054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205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05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05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05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05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05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05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05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05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05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05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05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05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05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205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05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05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05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05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92054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205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05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05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05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05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054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054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05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05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05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205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0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205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05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205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205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05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05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05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054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054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054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054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054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054E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660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nfesor\AppData\Roaming\Microsoft\Templates\Entrylevel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3E9AE6268E4B8DB19F7593F99B9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BDB7C-251F-403A-844C-960028E14D94}"/>
      </w:docPartPr>
      <w:docPartBody>
        <w:p w:rsidR="00F17646" w:rsidRDefault="005D6860">
          <w:pPr>
            <w:pStyle w:val="363E9AE6268E4B8DB19F7593F99B94A8"/>
          </w:pPr>
          <w:r w:rsidRPr="009A3F06">
            <w:t>Objective</w:t>
          </w:r>
        </w:p>
      </w:docPartBody>
    </w:docPart>
    <w:docPart>
      <w:docPartPr>
        <w:name w:val="F069C78C82834EA4A4AFF90679C22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28089-2F8A-430B-997B-283F29BB5D68}"/>
      </w:docPartPr>
      <w:docPartBody>
        <w:p w:rsidR="00F17646" w:rsidRDefault="005D6860">
          <w:pPr>
            <w:pStyle w:val="F069C78C82834EA4A4AFF90679C228D7"/>
          </w:pPr>
          <w:r w:rsidRPr="009A3F06">
            <w:t xml:space="preserve">Check out the quick tips below to help you get started. To replace tip text with your own, just </w:t>
          </w:r>
          <w:r>
            <w:t>tap</w:t>
          </w:r>
          <w:r w:rsidRPr="009A3F06">
            <w:t xml:space="preserve"> it and start typing.</w:t>
          </w:r>
        </w:p>
      </w:docPartBody>
    </w:docPart>
    <w:docPart>
      <w:docPartPr>
        <w:name w:val="9B5D4869BF094A1E934C0E6C2D3E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B9446-715D-459A-BD25-1DAA21D30355}"/>
      </w:docPartPr>
      <w:docPartBody>
        <w:p w:rsidR="00F17646" w:rsidRDefault="005D6860">
          <w:pPr>
            <w:pStyle w:val="9B5D4869BF094A1E934C0E6C2D3E0660"/>
          </w:pPr>
          <w:r>
            <w:t>Enter your name, street address, city and ZIP code, phone number, email address, and website in the header, and then delete this sentence.</w:t>
          </w:r>
        </w:p>
      </w:docPartBody>
    </w:docPart>
    <w:docPart>
      <w:docPartPr>
        <w:name w:val="0C0B90F0EB494F84A5E771C1B3BFE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37C66-FE58-42C5-B6AE-E596E14973EA}"/>
      </w:docPartPr>
      <w:docPartBody>
        <w:p w:rsidR="00F17646" w:rsidRDefault="005D6860">
          <w:pPr>
            <w:pStyle w:val="0C0B90F0EB494F84A5E771C1B3BFEEED"/>
          </w:pPr>
          <w:r w:rsidRPr="009A3F06">
            <w:t>Skills &amp; Abilities</w:t>
          </w:r>
        </w:p>
      </w:docPartBody>
    </w:docPart>
    <w:docPart>
      <w:docPartPr>
        <w:name w:val="708FA40FA0A34AE3BE5CD1F1F1801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6F4B4-F11F-42A9-B306-A96FCFC40518}"/>
      </w:docPartPr>
      <w:docPartBody>
        <w:p w:rsidR="00F17646" w:rsidRDefault="005D6860">
          <w:pPr>
            <w:pStyle w:val="708FA40FA0A34AE3BE5CD1F1F1801CC7"/>
          </w:pPr>
          <w:r w:rsidRPr="009A3F06">
            <w:t>Experience</w:t>
          </w:r>
        </w:p>
      </w:docPartBody>
    </w:docPart>
    <w:docPart>
      <w:docPartPr>
        <w:name w:val="DE8559DCDA7744908557366601E97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564AD-74B1-4B44-B13A-83EE2F371793}"/>
      </w:docPartPr>
      <w:docPartBody>
        <w:p w:rsidR="00F17646" w:rsidRDefault="005D6860">
          <w:pPr>
            <w:pStyle w:val="DE8559DCDA7744908557366601E974CE"/>
          </w:pPr>
          <w:r w:rsidRPr="0087650A">
            <w:t>Job Title 1</w:t>
          </w:r>
        </w:p>
      </w:docPartBody>
    </w:docPart>
    <w:docPart>
      <w:docPartPr>
        <w:name w:val="085A497A75CA4E2D9925180704918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449D9-54AD-4807-B435-2D65BF656617}"/>
      </w:docPartPr>
      <w:docPartBody>
        <w:p w:rsidR="00F17646" w:rsidRDefault="005D6860">
          <w:pPr>
            <w:pStyle w:val="085A497A75CA4E2D9925180704918409"/>
          </w:pPr>
          <w:r w:rsidRPr="0087650A">
            <w:t>Company Name</w:t>
          </w:r>
        </w:p>
      </w:docPartBody>
    </w:docPart>
    <w:docPart>
      <w:docPartPr>
        <w:name w:val="3608CB6029C74B60BF7D739878641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7960F-5C92-4CAF-9B6E-D25DC4DF4902}"/>
      </w:docPartPr>
      <w:docPartBody>
        <w:p w:rsidR="00F17646" w:rsidRDefault="005D6860">
          <w:pPr>
            <w:pStyle w:val="3608CB6029C74B60BF7D739878641A75"/>
          </w:pPr>
          <w:r w:rsidRPr="009A3F06">
            <w:t>This is the place for a brief summary of your key responsibilities and most stellar accomplishments.</w:t>
          </w:r>
        </w:p>
      </w:docPartBody>
    </w:docPart>
    <w:docPart>
      <w:docPartPr>
        <w:name w:val="114CFE2FCA104A74AC6F3475B47AE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B75D4-D207-4869-8311-8B526CBFFE4B}"/>
      </w:docPartPr>
      <w:docPartBody>
        <w:p w:rsidR="00F17646" w:rsidRDefault="005D6860">
          <w:pPr>
            <w:pStyle w:val="114CFE2FCA104A74AC6F3475B47AEA32"/>
          </w:pPr>
          <w:r w:rsidRPr="009A3F06">
            <w:t>Dates From</w:t>
          </w:r>
        </w:p>
      </w:docPartBody>
    </w:docPart>
    <w:docPart>
      <w:docPartPr>
        <w:name w:val="972B4828F51C4841B90A625DBADB1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EDE55-866A-49EA-8420-F6D3A86F4531}"/>
      </w:docPartPr>
      <w:docPartBody>
        <w:p w:rsidR="00F17646" w:rsidRDefault="005D6860">
          <w:pPr>
            <w:pStyle w:val="972B4828F51C4841B90A625DBADB1856"/>
          </w:pPr>
          <w:r w:rsidRPr="009A3F06">
            <w:t>To</w:t>
          </w:r>
        </w:p>
      </w:docPartBody>
    </w:docPart>
    <w:docPart>
      <w:docPartPr>
        <w:name w:val="00FE4C3D15EA4C019A1385914B4DB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A00D2-E904-41C3-8BDE-3270C9D9E750}"/>
      </w:docPartPr>
      <w:docPartBody>
        <w:p w:rsidR="00F17646" w:rsidRDefault="005D6860">
          <w:pPr>
            <w:pStyle w:val="00FE4C3D15EA4C019A1385914B4DB2A7"/>
          </w:pPr>
          <w:r w:rsidRPr="009A3F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860"/>
    <w:rsid w:val="003462F4"/>
    <w:rsid w:val="005D6860"/>
    <w:rsid w:val="00655A37"/>
    <w:rsid w:val="00C51D0D"/>
    <w:rsid w:val="00C90270"/>
    <w:rsid w:val="00E5265D"/>
    <w:rsid w:val="00F17646"/>
    <w:rsid w:val="00FA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3E9AE6268E4B8DB19F7593F99B94A8">
    <w:name w:val="363E9AE6268E4B8DB19F7593F99B94A8"/>
  </w:style>
  <w:style w:type="paragraph" w:customStyle="1" w:styleId="F069C78C82834EA4A4AFF90679C228D7">
    <w:name w:val="F069C78C82834EA4A4AFF90679C228D7"/>
  </w:style>
  <w:style w:type="paragraph" w:customStyle="1" w:styleId="9B5D4869BF094A1E934C0E6C2D3E0660">
    <w:name w:val="9B5D4869BF094A1E934C0E6C2D3E0660"/>
  </w:style>
  <w:style w:type="paragraph" w:customStyle="1" w:styleId="0C0B90F0EB494F84A5E771C1B3BFEEED">
    <w:name w:val="0C0B90F0EB494F84A5E771C1B3BFEEED"/>
  </w:style>
  <w:style w:type="paragraph" w:customStyle="1" w:styleId="708FA40FA0A34AE3BE5CD1F1F1801CC7">
    <w:name w:val="708FA40FA0A34AE3BE5CD1F1F1801CC7"/>
  </w:style>
  <w:style w:type="paragraph" w:customStyle="1" w:styleId="DE8559DCDA7744908557366601E974CE">
    <w:name w:val="DE8559DCDA7744908557366601E974CE"/>
  </w:style>
  <w:style w:type="paragraph" w:customStyle="1" w:styleId="085A497A75CA4E2D9925180704918409">
    <w:name w:val="085A497A75CA4E2D9925180704918409"/>
  </w:style>
  <w:style w:type="paragraph" w:customStyle="1" w:styleId="3608CB6029C74B60BF7D739878641A75">
    <w:name w:val="3608CB6029C74B60BF7D739878641A75"/>
  </w:style>
  <w:style w:type="paragraph" w:customStyle="1" w:styleId="114CFE2FCA104A74AC6F3475B47AEA32">
    <w:name w:val="114CFE2FCA104A74AC6F3475B47AEA32"/>
  </w:style>
  <w:style w:type="paragraph" w:customStyle="1" w:styleId="972B4828F51C4841B90A625DBADB1856">
    <w:name w:val="972B4828F51C4841B90A625DBADB1856"/>
  </w:style>
  <w:style w:type="paragraph" w:customStyle="1" w:styleId="00FE4C3D15EA4C019A1385914B4DB2A7">
    <w:name w:val="00FE4C3D15EA4C019A1385914B4DB2A7"/>
  </w:style>
  <w:style w:type="character" w:styleId="Strong">
    <w:name w:val="Strong"/>
    <w:basedOn w:val="DefaultParagraphFont"/>
    <w:uiPriority w:val="4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Entry Leve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(437) 985 6540</CompanyPhone>
  <CompanyFax/>
  <CompanyEmail>nixarmand@gmail.com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C:\Users\SConfesor\AppData\Roaming\Microsoft\Templates\Entrylevel_resume.dotx</Template>
  <TotalTime>18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Phoenix armand ani</vt:lpstr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Phoenix armand ani</dc:title>
  <dc:subject>814 Kennedy Road</dc:subject>
  <dc:creator>Phoenix Armand Ani</dc:creator>
  <cp:lastModifiedBy>Phoenix Armand Ani</cp:lastModifiedBy>
  <cp:revision>14</cp:revision>
  <dcterms:created xsi:type="dcterms:W3CDTF">2020-09-20T00:37:00Z</dcterms:created>
  <dcterms:modified xsi:type="dcterms:W3CDTF">2023-03-21T19:11:00Z</dcterms:modified>
  <cp:category>Scarborough, ON. M1K 2C8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